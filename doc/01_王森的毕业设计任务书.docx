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012" w:rsidRDefault="00F46630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/>
          <w:b/>
          <w:kern w:val="44"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重庆邮电大学本科毕业设计（论文）任务书</w:t>
      </w:r>
    </w:p>
    <w:tbl>
      <w:tblPr>
        <w:tblW w:w="8955" w:type="dxa"/>
        <w:tblLayout w:type="fixed"/>
        <w:tblLook w:val="04A0" w:firstRow="1" w:lastRow="0" w:firstColumn="1" w:lastColumn="0" w:noHBand="0" w:noVBand="1"/>
      </w:tblPr>
      <w:tblGrid>
        <w:gridCol w:w="1200"/>
        <w:gridCol w:w="3271"/>
        <w:gridCol w:w="32"/>
        <w:gridCol w:w="1275"/>
        <w:gridCol w:w="3177"/>
      </w:tblGrid>
      <w:tr w:rsidR="003F3012">
        <w:trPr>
          <w:trHeight w:val="454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012" w:rsidRDefault="00F4663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题目</w:t>
            </w:r>
          </w:p>
        </w:tc>
        <w:tc>
          <w:tcPr>
            <w:tcW w:w="7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012" w:rsidRDefault="00AC5FB7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基于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.NET Core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的在线音乐系统的设计与实现</w:t>
            </w:r>
          </w:p>
        </w:tc>
      </w:tr>
      <w:tr w:rsidR="003F30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012" w:rsidRDefault="00F4663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012" w:rsidRDefault="00AC5FB7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王森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012" w:rsidRDefault="00F4663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号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012" w:rsidRDefault="00AC5FB7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2015214140</w:t>
            </w:r>
          </w:p>
        </w:tc>
      </w:tr>
      <w:tr w:rsidR="003F30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012" w:rsidRDefault="00F4663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012" w:rsidRDefault="00AC5FB7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叶晓静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012" w:rsidRDefault="00F4663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012" w:rsidRDefault="00F4663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软件工程学院</w:t>
            </w:r>
          </w:p>
        </w:tc>
      </w:tr>
      <w:tr w:rsidR="003F30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00" w:type="dxa"/>
            <w:tcBorders>
              <w:top w:val="single" w:sz="4" w:space="0" w:color="auto"/>
            </w:tcBorders>
            <w:shd w:val="clear" w:color="auto" w:fill="F8F8F8"/>
            <w:vAlign w:val="center"/>
          </w:tcPr>
          <w:p w:rsidR="003F3012" w:rsidRDefault="00F4663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题目类型</w:t>
            </w:r>
          </w:p>
        </w:tc>
        <w:tc>
          <w:tcPr>
            <w:tcW w:w="7755" w:type="dxa"/>
            <w:gridSpan w:val="4"/>
            <w:tcBorders>
              <w:top w:val="single" w:sz="4" w:space="0" w:color="auto"/>
            </w:tcBorders>
            <w:vAlign w:val="center"/>
          </w:tcPr>
          <w:p w:rsidR="003F3012" w:rsidRDefault="00AC5FB7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■</w:t>
            </w:r>
            <w:r w:rsidR="00F46630">
              <w:rPr>
                <w:rFonts w:asciiTheme="minorEastAsia" w:eastAsiaTheme="minorEastAsia" w:hAnsiTheme="minorEastAsia" w:cstheme="minorEastAsia" w:hint="eastAsia"/>
                <w:sz w:val="24"/>
              </w:rPr>
              <w:t>应用型□研究型□综合型□其它</w:t>
            </w:r>
          </w:p>
        </w:tc>
      </w:tr>
      <w:tr w:rsidR="003F30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8955" w:type="dxa"/>
            <w:gridSpan w:val="5"/>
            <w:tcBorders>
              <w:bottom w:val="single" w:sz="4" w:space="0" w:color="auto"/>
            </w:tcBorders>
            <w:shd w:val="clear" w:color="auto" w:fill="F5F5F5"/>
            <w:vAlign w:val="bottom"/>
          </w:tcPr>
          <w:p w:rsidR="003F3012" w:rsidRDefault="00F46630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一、研究目标</w:t>
            </w:r>
          </w:p>
        </w:tc>
      </w:tr>
      <w:tr w:rsidR="003F30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8955" w:type="dxa"/>
            <w:gridSpan w:val="5"/>
            <w:shd w:val="clear" w:color="auto" w:fill="FFFFFF" w:themeFill="background1"/>
            <w:vAlign w:val="bottom"/>
          </w:tcPr>
          <w:p w:rsidR="003F3012" w:rsidRDefault="00BB1D2C" w:rsidP="00C924DF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研究主题为：</w:t>
            </w:r>
            <w:r w:rsidR="00A7100F">
              <w:rPr>
                <w:rFonts w:asciiTheme="minorEastAsia" w:eastAsiaTheme="minorEastAsia" w:hAnsiTheme="minorEastAsia" w:cstheme="minorEastAsia" w:hint="eastAsia"/>
                <w:sz w:val="24"/>
              </w:rPr>
              <w:t>移动互联网时代背景下在线音乐服务的社交化。</w:t>
            </w:r>
          </w:p>
          <w:p w:rsidR="003F3012" w:rsidRDefault="00C924DF" w:rsidP="00EE2B8D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随着网络技术的发展、智能手机的全面普及，</w:t>
            </w:r>
            <w:r w:rsidR="007F0A5C">
              <w:rPr>
                <w:rFonts w:asciiTheme="minorEastAsia" w:eastAsiaTheme="minorEastAsia" w:hAnsiTheme="minorEastAsia" w:cstheme="minorEastAsia" w:hint="eastAsia"/>
                <w:sz w:val="24"/>
              </w:rPr>
              <w:t>移动互联网</w:t>
            </w:r>
            <w:r w:rsidR="00BB1D2C">
              <w:rPr>
                <w:rFonts w:asciiTheme="minorEastAsia" w:eastAsiaTheme="minorEastAsia" w:hAnsiTheme="minorEastAsia" w:cstheme="minorEastAsia" w:hint="eastAsia"/>
                <w:sz w:val="24"/>
              </w:rPr>
              <w:t>的</w:t>
            </w:r>
            <w:r w:rsidR="007F0A5C">
              <w:rPr>
                <w:rFonts w:asciiTheme="minorEastAsia" w:eastAsiaTheme="minorEastAsia" w:hAnsiTheme="minorEastAsia" w:cstheme="minorEastAsia" w:hint="eastAsia"/>
                <w:sz w:val="24"/>
              </w:rPr>
              <w:t>逐渐普及</w:t>
            </w:r>
            <w:r w:rsidR="005C3145">
              <w:rPr>
                <w:rFonts w:asciiTheme="minorEastAsia" w:eastAsiaTheme="minorEastAsia" w:hAnsiTheme="minorEastAsia" w:cstheme="minorEastAsia" w:hint="eastAsia"/>
                <w:sz w:val="24"/>
              </w:rPr>
              <w:t>，</w:t>
            </w:r>
            <w:r w:rsidR="00BB1D2C">
              <w:rPr>
                <w:rFonts w:asciiTheme="minorEastAsia" w:eastAsiaTheme="minorEastAsia" w:hAnsiTheme="minorEastAsia" w:cstheme="minorEastAsia" w:hint="eastAsia"/>
                <w:sz w:val="24"/>
              </w:rPr>
              <w:t>使</w:t>
            </w:r>
            <w:r w:rsidR="005C3145">
              <w:rPr>
                <w:rFonts w:asciiTheme="minorEastAsia" w:eastAsiaTheme="minorEastAsia" w:hAnsiTheme="minorEastAsia" w:cstheme="minorEastAsia" w:hint="eastAsia"/>
                <w:sz w:val="24"/>
              </w:rPr>
              <w:t>单一模式的音乐服务再也无法满足用户的需求，“音乐社交化”是音乐服务的发展趋势，在欣赏音乐的同时进行社交互动，分享，评论，拉近用户的联系。基于现有同类产品的分析，更注重互动社交功能的其用户量和用户粘性都显著高于其他产品</w:t>
            </w:r>
            <w:r w:rsidR="00EE2B8D">
              <w:rPr>
                <w:rFonts w:asciiTheme="minorEastAsia" w:eastAsiaTheme="minorEastAsia" w:hAnsiTheme="minorEastAsia" w:cstheme="minorEastAsia" w:hint="eastAsia"/>
                <w:sz w:val="24"/>
              </w:rPr>
              <w:t>，</w:t>
            </w:r>
            <w:r w:rsidR="005C3145">
              <w:rPr>
                <w:rFonts w:asciiTheme="minorEastAsia" w:eastAsiaTheme="minorEastAsia" w:hAnsiTheme="minorEastAsia" w:cstheme="minorEastAsia" w:hint="eastAsia"/>
                <w:sz w:val="24"/>
              </w:rPr>
              <w:t>本系统</w:t>
            </w:r>
            <w:r w:rsidR="00BB1D2C">
              <w:rPr>
                <w:rFonts w:asciiTheme="minorEastAsia" w:eastAsiaTheme="minorEastAsia" w:hAnsiTheme="minorEastAsia" w:cstheme="minorEastAsia" w:hint="eastAsia"/>
                <w:sz w:val="24"/>
              </w:rPr>
              <w:t>将致力于满足用户更为活跃的社交分享需求</w:t>
            </w:r>
            <w:r w:rsidR="00EE2B8D">
              <w:rPr>
                <w:rFonts w:asciiTheme="minorEastAsia" w:eastAsiaTheme="minorEastAsia" w:hAnsiTheme="minorEastAsia" w:cstheme="minorEastAsia" w:hint="eastAsia"/>
                <w:sz w:val="24"/>
              </w:rPr>
              <w:t>。</w:t>
            </w:r>
          </w:p>
          <w:p w:rsidR="001709B2" w:rsidRDefault="00EE2B8D" w:rsidP="001709B2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基于.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NET Core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设计并实现一个在线音乐系统，该系统由，</w:t>
            </w:r>
            <w:r w:rsidR="0035579A">
              <w:rPr>
                <w:rFonts w:asciiTheme="minorEastAsia" w:eastAsiaTheme="minorEastAsia" w:hAnsiTheme="minorEastAsia" w:cstheme="minorEastAsia" w:hint="eastAsia"/>
                <w:sz w:val="24"/>
              </w:rPr>
              <w:t>服务器端</w:t>
            </w:r>
            <w:r w:rsidR="001709B2">
              <w:rPr>
                <w:rFonts w:asciiTheme="minorEastAsia" w:eastAsiaTheme="minorEastAsia" w:hAnsiTheme="minorEastAsia" w:cstheme="minorEastAsia" w:hint="eastAsia"/>
                <w:sz w:val="24"/>
              </w:rPr>
              <w:t>、管理员Web端，用户Android客户端组成。</w:t>
            </w:r>
          </w:p>
          <w:p w:rsidR="003F3012" w:rsidRDefault="001709B2" w:rsidP="001709B2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服务器实现的功能：数据存取，数据统计；登陆验证，用户注册；与客户端进行数据交换。</w:t>
            </w:r>
          </w:p>
          <w:p w:rsidR="001709B2" w:rsidRDefault="001709B2" w:rsidP="001709B2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管理员Web端功能：数据管理（歌曲信息数据等），用户管理，权限控制；</w:t>
            </w:r>
          </w:p>
          <w:p w:rsidR="003F3012" w:rsidRDefault="001709B2" w:rsidP="001709B2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用户Android客户端功能：登陆注册，个人信息编辑，音乐搜索、播放，分享，歌曲信息上传，音乐推荐。</w:t>
            </w:r>
          </w:p>
          <w:p w:rsidR="001709B2" w:rsidRDefault="001709B2" w:rsidP="001709B2">
            <w:pPr>
              <w:snapToGrid w:val="0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3F30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8955" w:type="dxa"/>
            <w:gridSpan w:val="5"/>
            <w:shd w:val="clear" w:color="auto" w:fill="F5F5F5"/>
            <w:vAlign w:val="bottom"/>
          </w:tcPr>
          <w:p w:rsidR="003F3012" w:rsidRPr="00A7100F" w:rsidRDefault="00F46630" w:rsidP="00A7100F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</w:rPr>
            </w:pPr>
            <w:r w:rsidRPr="00A7100F">
              <w:rPr>
                <w:rFonts w:asciiTheme="minorEastAsia" w:eastAsiaTheme="minorEastAsia" w:hAnsiTheme="minorEastAsia" w:cstheme="minorEastAsia" w:hint="eastAsia"/>
                <w:sz w:val="24"/>
              </w:rPr>
              <w:t>主要研究内容和方法</w:t>
            </w:r>
          </w:p>
        </w:tc>
      </w:tr>
      <w:tr w:rsidR="003F30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33"/>
        </w:trPr>
        <w:tc>
          <w:tcPr>
            <w:tcW w:w="8955" w:type="dxa"/>
            <w:gridSpan w:val="5"/>
          </w:tcPr>
          <w:p w:rsidR="00A7100F" w:rsidRPr="00A7100F" w:rsidRDefault="00A7100F" w:rsidP="0027082C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1、</w:t>
            </w:r>
            <w:r w:rsidRPr="00A7100F">
              <w:rPr>
                <w:rFonts w:asciiTheme="minorEastAsia" w:eastAsiaTheme="minorEastAsia" w:hAnsiTheme="minorEastAsia" w:cstheme="minorEastAsia" w:hint="eastAsia"/>
                <w:sz w:val="24"/>
              </w:rPr>
              <w:t>使用.</w:t>
            </w:r>
            <w:r w:rsidRPr="00A7100F">
              <w:rPr>
                <w:rFonts w:asciiTheme="minorEastAsia" w:eastAsiaTheme="minorEastAsia" w:hAnsiTheme="minorEastAsia" w:cstheme="minorEastAsia"/>
                <w:sz w:val="24"/>
              </w:rPr>
              <w:t>NET Core</w:t>
            </w:r>
            <w:r w:rsidRPr="00A7100F">
              <w:rPr>
                <w:rFonts w:asciiTheme="minorEastAsia" w:eastAsiaTheme="minorEastAsia" w:hAnsiTheme="minorEastAsia" w:cstheme="minorEastAsia" w:hint="eastAsia"/>
                <w:sz w:val="24"/>
              </w:rPr>
              <w:t>实现服务器端，编程语言为C#，对外接口采用RESTful风格的Web</w:t>
            </w:r>
            <w:r w:rsidRPr="00A7100F">
              <w:rPr>
                <w:rFonts w:asciiTheme="minorEastAsia" w:eastAsiaTheme="minorEastAsia" w:hAnsiTheme="minorEastAsia" w:cstheme="minorEastAsia"/>
                <w:sz w:val="24"/>
              </w:rPr>
              <w:t xml:space="preserve"> </w:t>
            </w:r>
            <w:r w:rsidRPr="00A7100F">
              <w:rPr>
                <w:rFonts w:asciiTheme="minorEastAsia" w:eastAsiaTheme="minorEastAsia" w:hAnsiTheme="minorEastAsia" w:cstheme="minorEastAsia" w:hint="eastAsia"/>
                <w:sz w:val="24"/>
              </w:rPr>
              <w:t>API。</w:t>
            </w:r>
          </w:p>
          <w:p w:rsidR="00A7100F" w:rsidRDefault="00A7100F" w:rsidP="0027082C">
            <w:pPr>
              <w:snapToGrid w:val="0"/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2、</w:t>
            </w:r>
            <w:r w:rsidR="0027082C">
              <w:rPr>
                <w:rFonts w:asciiTheme="minorEastAsia" w:eastAsiaTheme="minorEastAsia" w:hAnsiTheme="minorEastAsia" w:cstheme="minorEastAsia" w:hint="eastAsia"/>
                <w:sz w:val="24"/>
              </w:rPr>
              <w:t>服务器端的数据库使用MySQL，使用EF</w:t>
            </w:r>
            <w:r w:rsidR="0027082C">
              <w:rPr>
                <w:rFonts w:asciiTheme="minorEastAsia" w:eastAsiaTheme="minorEastAsia" w:hAnsiTheme="minorEastAsia" w:cstheme="minorEastAsia"/>
                <w:sz w:val="24"/>
              </w:rPr>
              <w:t xml:space="preserve"> </w:t>
            </w:r>
            <w:r w:rsidR="0027082C">
              <w:rPr>
                <w:rFonts w:asciiTheme="minorEastAsia" w:eastAsiaTheme="minorEastAsia" w:hAnsiTheme="minorEastAsia" w:cstheme="minorEastAsia" w:hint="eastAsia"/>
                <w:sz w:val="24"/>
              </w:rPr>
              <w:t>Core框架作为ORM框架，音频图像等资源文件采用文件系统存储在硬盘当中。</w:t>
            </w:r>
          </w:p>
          <w:p w:rsidR="0027082C" w:rsidRPr="00A7100F" w:rsidRDefault="0027082C" w:rsidP="0027082C">
            <w:pPr>
              <w:snapToGrid w:val="0"/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3、客户端基于Android开发，客户端与服务器端通过HTTP协议进行数据交互，数据交换采用JSON，使用编程语言为Java。</w:t>
            </w:r>
          </w:p>
        </w:tc>
      </w:tr>
      <w:tr w:rsidR="003F30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8955" w:type="dxa"/>
            <w:gridSpan w:val="5"/>
            <w:shd w:val="clear" w:color="auto" w:fill="F8F8F8"/>
            <w:vAlign w:val="bottom"/>
          </w:tcPr>
          <w:p w:rsidR="003F3012" w:rsidRPr="00224F9F" w:rsidRDefault="00F46630" w:rsidP="00224F9F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Theme="minorEastAsia" w:eastAsiaTheme="minorEastAsia" w:hAnsiTheme="minorEastAsia" w:cstheme="minorEastAsia"/>
                <w:sz w:val="24"/>
              </w:rPr>
            </w:pPr>
            <w:r w:rsidRPr="00224F9F">
              <w:rPr>
                <w:rFonts w:asciiTheme="minorEastAsia" w:eastAsiaTheme="minorEastAsia" w:hAnsiTheme="minorEastAsia" w:cstheme="minorEastAsia" w:hint="eastAsia"/>
                <w:sz w:val="24"/>
              </w:rPr>
              <w:t>主要考核要求或指标</w:t>
            </w:r>
          </w:p>
        </w:tc>
      </w:tr>
      <w:tr w:rsidR="003F30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10"/>
        </w:trPr>
        <w:tc>
          <w:tcPr>
            <w:tcW w:w="8955" w:type="dxa"/>
            <w:gridSpan w:val="5"/>
            <w:tcBorders>
              <w:bottom w:val="single" w:sz="4" w:space="0" w:color="auto"/>
            </w:tcBorders>
          </w:tcPr>
          <w:p w:rsidR="003F3012" w:rsidRPr="00224F9F" w:rsidRDefault="00224F9F" w:rsidP="00224F9F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lastRenderedPageBreak/>
              <w:t>1、</w:t>
            </w:r>
            <w:r w:rsidR="00C924DF" w:rsidRPr="00224F9F"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熟悉.</w:t>
            </w:r>
            <w:r w:rsidR="00C924DF" w:rsidRPr="00224F9F">
              <w:rPr>
                <w:rFonts w:asciiTheme="minorEastAsia" w:eastAsiaTheme="minorEastAsia" w:hAnsiTheme="minorEastAsia" w:cstheme="minorEastAsia"/>
                <w:bCs/>
                <w:sz w:val="24"/>
              </w:rPr>
              <w:t>NET Core</w:t>
            </w:r>
            <w:r w:rsidR="00C924DF" w:rsidRPr="00224F9F"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的身份验证系统，能够利用身份验证系统完成系统的用户管理和授权管理，</w:t>
            </w:r>
            <w:r w:rsidR="00432A6A"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熟悉基于角色的资源访问控制，</w:t>
            </w:r>
            <w:r w:rsidR="00C924DF" w:rsidRPr="00224F9F"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该系统需要实现一个较为复杂的权限管理</w:t>
            </w:r>
            <w:r w:rsidR="00432A6A"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子</w:t>
            </w:r>
            <w:r w:rsidR="00C924DF" w:rsidRPr="00224F9F"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系统。</w:t>
            </w:r>
          </w:p>
          <w:p w:rsidR="00224F9F" w:rsidRPr="00224F9F" w:rsidRDefault="00224F9F" w:rsidP="00224F9F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2、熟悉Android应用程序的开发，能够使用第三库等，使本系统的客户端程序正常稳定的运行。</w:t>
            </w:r>
          </w:p>
          <w:p w:rsidR="003F3012" w:rsidRPr="00224F9F" w:rsidRDefault="007F0A5C" w:rsidP="007F0A5C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3、</w:t>
            </w:r>
            <w:r w:rsidR="00224F9F"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熟悉MySQL和EF</w:t>
            </w:r>
            <w:r w:rsidR="00224F9F">
              <w:rPr>
                <w:rFonts w:asciiTheme="minorEastAsia" w:eastAsiaTheme="minorEastAsia" w:hAnsiTheme="minorEastAsia" w:cstheme="minorEastAsia"/>
                <w:bCs/>
                <w:sz w:val="24"/>
              </w:rPr>
              <w:t xml:space="preserve"> </w:t>
            </w:r>
            <w:r w:rsidR="00224F9F"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Core的基本命令和使用方式，完成本系统服务器端对数据的增删查改操作。</w:t>
            </w:r>
          </w:p>
          <w:p w:rsidR="00224F9F" w:rsidRDefault="007F0A5C" w:rsidP="00224F9F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4</w:t>
            </w:r>
            <w:r w:rsidR="00224F9F"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、熟悉MVC设计模式，完成本系统Web后台</w:t>
            </w:r>
            <w:r w:rsidR="00432A6A"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管理</w:t>
            </w:r>
            <w:r w:rsidR="00224F9F"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的开发。</w:t>
            </w:r>
          </w:p>
          <w:p w:rsidR="00432A6A" w:rsidRDefault="00432A6A" w:rsidP="00224F9F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5、利用Linux的发行版CentOS，完成本系统的部署。</w:t>
            </w:r>
          </w:p>
          <w:p w:rsidR="00432A6A" w:rsidRDefault="00432A6A" w:rsidP="00224F9F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6、利用Git完成本系统的代码跟踪与版本管理。</w:t>
            </w:r>
          </w:p>
          <w:p w:rsidR="003F3012" w:rsidRPr="007F0A5C" w:rsidRDefault="003F3012" w:rsidP="00224F9F">
            <w:pPr>
              <w:snapToGrid w:val="0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bookmarkStart w:id="0" w:name="_GoBack"/>
            <w:bookmarkEnd w:id="0"/>
          </w:p>
          <w:p w:rsidR="003F3012" w:rsidRDefault="003F3012" w:rsidP="00224F9F">
            <w:pPr>
              <w:snapToGrid w:val="0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  <w:p w:rsidR="003F3012" w:rsidRDefault="003F3012" w:rsidP="00224F9F">
            <w:pPr>
              <w:snapToGrid w:val="0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  <w:p w:rsidR="003F3012" w:rsidRDefault="003F3012" w:rsidP="00224F9F">
            <w:pPr>
              <w:snapToGrid w:val="0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  <w:p w:rsidR="003F3012" w:rsidRDefault="003F3012" w:rsidP="00224F9F">
            <w:pPr>
              <w:snapToGrid w:val="0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</w:tc>
      </w:tr>
      <w:tr w:rsidR="003F30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8955" w:type="dxa"/>
            <w:gridSpan w:val="5"/>
            <w:shd w:val="clear" w:color="auto" w:fill="F8F8F8"/>
            <w:vAlign w:val="bottom"/>
          </w:tcPr>
          <w:p w:rsidR="003F3012" w:rsidRDefault="00F46630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四、主要参考文献</w:t>
            </w:r>
          </w:p>
        </w:tc>
      </w:tr>
      <w:tr w:rsidR="003F30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87"/>
        </w:trPr>
        <w:tc>
          <w:tcPr>
            <w:tcW w:w="8955" w:type="dxa"/>
            <w:gridSpan w:val="5"/>
          </w:tcPr>
          <w:p w:rsidR="00224F9F" w:rsidRPr="00307A2A" w:rsidRDefault="00224F9F" w:rsidP="00307A2A">
            <w:pPr>
              <w:rPr>
                <w:rFonts w:eastAsiaTheme="minorEastAsia"/>
                <w:sz w:val="24"/>
              </w:rPr>
            </w:pPr>
            <w:r w:rsidRPr="00307A2A">
              <w:rPr>
                <w:rFonts w:eastAsiaTheme="minorEastAsia"/>
                <w:sz w:val="24"/>
              </w:rPr>
              <w:t>[1]</w:t>
            </w:r>
            <w:r w:rsidRPr="00307A2A"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r w:rsidRPr="00307A2A">
              <w:rPr>
                <w:rFonts w:eastAsiaTheme="minorEastAsia"/>
                <w:sz w:val="24"/>
              </w:rPr>
              <w:t>Microsoft..NET Core</w:t>
            </w:r>
            <w:r w:rsidRPr="00307A2A">
              <w:rPr>
                <w:rFonts w:asciiTheme="minorEastAsia" w:eastAsiaTheme="minorEastAsia" w:hAnsiTheme="minorEastAsia" w:hint="eastAsia"/>
                <w:sz w:val="24"/>
              </w:rPr>
              <w:t>文档</w:t>
            </w:r>
            <w:r w:rsidRPr="00307A2A">
              <w:rPr>
                <w:rFonts w:eastAsiaTheme="minorEastAsia"/>
                <w:sz w:val="24"/>
              </w:rPr>
              <w:t>[CP/OL].https://docs.microsoft.com/</w:t>
            </w:r>
            <w:proofErr w:type="spellStart"/>
            <w:r w:rsidRPr="00307A2A">
              <w:rPr>
                <w:rFonts w:eastAsiaTheme="minorEastAsia"/>
                <w:sz w:val="24"/>
              </w:rPr>
              <w:t>zh-cn</w:t>
            </w:r>
            <w:proofErr w:type="spellEnd"/>
            <w:r w:rsidRPr="00307A2A">
              <w:rPr>
                <w:rFonts w:eastAsiaTheme="minorEastAsia"/>
                <w:sz w:val="24"/>
              </w:rPr>
              <w:t>/dotnet/core/</w:t>
            </w:r>
          </w:p>
          <w:p w:rsidR="003F3012" w:rsidRPr="00307A2A" w:rsidRDefault="00224F9F" w:rsidP="00307A2A">
            <w:pPr>
              <w:rPr>
                <w:rFonts w:eastAsiaTheme="minorEastAsia"/>
                <w:sz w:val="24"/>
              </w:rPr>
            </w:pPr>
            <w:r w:rsidRPr="00307A2A">
              <w:rPr>
                <w:rFonts w:eastAsiaTheme="minorEastAsia"/>
                <w:sz w:val="24"/>
              </w:rPr>
              <w:t>get-started</w:t>
            </w:r>
          </w:p>
          <w:p w:rsidR="00224F9F" w:rsidRPr="00307A2A" w:rsidRDefault="00224F9F" w:rsidP="00307A2A">
            <w:pPr>
              <w:rPr>
                <w:rFonts w:eastAsiaTheme="minorEastAsia"/>
                <w:sz w:val="24"/>
              </w:rPr>
            </w:pPr>
            <w:r w:rsidRPr="00307A2A">
              <w:rPr>
                <w:rFonts w:eastAsiaTheme="minorEastAsia"/>
                <w:sz w:val="24"/>
              </w:rPr>
              <w:t xml:space="preserve">[2] Microsoft.ASP.NET Core </w:t>
            </w:r>
            <w:r w:rsidRPr="00307A2A">
              <w:rPr>
                <w:rFonts w:asciiTheme="minorEastAsia" w:eastAsiaTheme="minorEastAsia" w:hAnsiTheme="minorEastAsia" w:hint="eastAsia"/>
                <w:sz w:val="24"/>
              </w:rPr>
              <w:t>文档</w:t>
            </w:r>
            <w:r w:rsidRPr="00307A2A">
              <w:rPr>
                <w:rFonts w:eastAsiaTheme="minorEastAsia"/>
                <w:sz w:val="24"/>
              </w:rPr>
              <w:t>[CP/OL].https://docs.microsoft.com/</w:t>
            </w:r>
            <w:proofErr w:type="spellStart"/>
            <w:r w:rsidRPr="00307A2A">
              <w:rPr>
                <w:rFonts w:eastAsiaTheme="minorEastAsia"/>
                <w:sz w:val="24"/>
              </w:rPr>
              <w:t>zh-cn</w:t>
            </w:r>
            <w:proofErr w:type="spellEnd"/>
            <w:r w:rsidRPr="00307A2A">
              <w:rPr>
                <w:rFonts w:eastAsiaTheme="minorEastAsia"/>
                <w:sz w:val="24"/>
              </w:rPr>
              <w:t>/</w:t>
            </w:r>
            <w:proofErr w:type="spellStart"/>
            <w:r w:rsidRPr="00307A2A">
              <w:rPr>
                <w:rFonts w:eastAsiaTheme="minorEastAsia"/>
                <w:sz w:val="24"/>
              </w:rPr>
              <w:t>aspnet</w:t>
            </w:r>
            <w:proofErr w:type="spellEnd"/>
            <w:r w:rsidRPr="00307A2A">
              <w:rPr>
                <w:rFonts w:eastAsiaTheme="minorEastAsia"/>
                <w:sz w:val="24"/>
              </w:rPr>
              <w:t>/</w:t>
            </w:r>
          </w:p>
          <w:p w:rsidR="003F3012" w:rsidRPr="00307A2A" w:rsidRDefault="00224F9F" w:rsidP="00307A2A">
            <w:pPr>
              <w:rPr>
                <w:rFonts w:eastAsiaTheme="minorEastAsia"/>
                <w:sz w:val="24"/>
              </w:rPr>
            </w:pPr>
            <w:r w:rsidRPr="00307A2A">
              <w:rPr>
                <w:rFonts w:eastAsiaTheme="minorEastAsia"/>
                <w:sz w:val="24"/>
              </w:rPr>
              <w:t>core/index</w:t>
            </w:r>
          </w:p>
          <w:p w:rsidR="000371EB" w:rsidRPr="00307A2A" w:rsidRDefault="000371EB" w:rsidP="00307A2A">
            <w:pPr>
              <w:rPr>
                <w:rFonts w:asciiTheme="minorEastAsia" w:eastAsiaTheme="minorEastAsia" w:hAnsiTheme="minorEastAsia"/>
                <w:sz w:val="24"/>
              </w:rPr>
            </w:pPr>
            <w:r w:rsidRPr="00307A2A">
              <w:rPr>
                <w:rFonts w:eastAsiaTheme="minorEastAsia"/>
                <w:sz w:val="24"/>
              </w:rPr>
              <w:t>[3]</w:t>
            </w:r>
            <w:r w:rsidRPr="00307A2A"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r w:rsidRPr="00307A2A">
              <w:rPr>
                <w:rFonts w:eastAsiaTheme="minorEastAsia"/>
                <w:sz w:val="24"/>
              </w:rPr>
              <w:t>[</w:t>
            </w:r>
            <w:r w:rsidRPr="00307A2A">
              <w:rPr>
                <w:rFonts w:asciiTheme="minorEastAsia" w:eastAsiaTheme="minorEastAsia" w:hAnsiTheme="minorEastAsia" w:hint="eastAsia"/>
                <w:sz w:val="24"/>
              </w:rPr>
              <w:t>英</w:t>
            </w:r>
            <w:r w:rsidRPr="00307A2A">
              <w:rPr>
                <w:rFonts w:eastAsiaTheme="minorEastAsia"/>
                <w:sz w:val="24"/>
              </w:rPr>
              <w:t>]</w:t>
            </w:r>
            <w:r w:rsidRPr="00307A2A"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r w:rsidRPr="00307A2A">
              <w:rPr>
                <w:rFonts w:eastAsiaTheme="minorEastAsia"/>
                <w:sz w:val="24"/>
              </w:rPr>
              <w:t>Jon Skeet</w:t>
            </w:r>
            <w:r w:rsidRPr="00307A2A">
              <w:rPr>
                <w:rFonts w:asciiTheme="minorEastAsia" w:eastAsiaTheme="minorEastAsia" w:hAnsiTheme="minorEastAsia" w:hint="eastAsia"/>
                <w:sz w:val="24"/>
              </w:rPr>
              <w:t>著 姚琪琳 译.深入理解</w:t>
            </w:r>
            <w:r w:rsidRPr="00307A2A">
              <w:rPr>
                <w:rFonts w:eastAsiaTheme="minorEastAsia"/>
                <w:sz w:val="24"/>
              </w:rPr>
              <w:t>C#.</w:t>
            </w:r>
            <w:r w:rsidRPr="00307A2A">
              <w:rPr>
                <w:rFonts w:asciiTheme="minorEastAsia" w:eastAsiaTheme="minorEastAsia" w:hAnsiTheme="minorEastAsia" w:hint="eastAsia"/>
                <w:sz w:val="24"/>
              </w:rPr>
              <w:t>第</w:t>
            </w:r>
            <w:r w:rsidRPr="00307A2A">
              <w:rPr>
                <w:rFonts w:eastAsiaTheme="minorEastAsia"/>
                <w:sz w:val="24"/>
              </w:rPr>
              <w:t>3</w:t>
            </w:r>
            <w:r w:rsidRPr="00307A2A">
              <w:rPr>
                <w:rFonts w:asciiTheme="minorEastAsia" w:eastAsiaTheme="minorEastAsia" w:hAnsiTheme="minorEastAsia" w:hint="eastAsia"/>
                <w:sz w:val="24"/>
              </w:rPr>
              <w:t>版.人民邮电出版社</w:t>
            </w:r>
            <w:r w:rsidRPr="00307A2A">
              <w:rPr>
                <w:rFonts w:eastAsiaTheme="minorEastAsia"/>
                <w:sz w:val="24"/>
              </w:rPr>
              <w:t>,2018.</w:t>
            </w:r>
          </w:p>
          <w:p w:rsidR="003F3012" w:rsidRDefault="003F3012" w:rsidP="00224F9F">
            <w:pPr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  <w:p w:rsidR="003F3012" w:rsidRDefault="003F3012" w:rsidP="00224F9F">
            <w:pPr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  <w:p w:rsidR="003F3012" w:rsidRDefault="003F3012" w:rsidP="00224F9F">
            <w:pPr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  <w:p w:rsidR="003F3012" w:rsidRDefault="003F3012" w:rsidP="00224F9F">
            <w:pPr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  <w:p w:rsidR="003F3012" w:rsidRDefault="003F3012" w:rsidP="00224F9F">
            <w:pPr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  <w:p w:rsidR="003F3012" w:rsidRDefault="003F3012" w:rsidP="00224F9F">
            <w:pPr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  <w:p w:rsidR="003F3012" w:rsidRDefault="003F3012" w:rsidP="00224F9F">
            <w:pPr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  <w:p w:rsidR="003F3012" w:rsidRDefault="003F3012">
            <w:pPr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</w:tc>
      </w:tr>
      <w:tr w:rsidR="003F30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67"/>
        </w:trPr>
        <w:tc>
          <w:tcPr>
            <w:tcW w:w="8955" w:type="dxa"/>
            <w:gridSpan w:val="5"/>
            <w:vAlign w:val="center"/>
          </w:tcPr>
          <w:p w:rsidR="003F3012" w:rsidRDefault="00F46630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指导教师签字：                                   年   月    日</w:t>
            </w:r>
          </w:p>
        </w:tc>
      </w:tr>
      <w:tr w:rsidR="003F30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56"/>
        </w:trPr>
        <w:tc>
          <w:tcPr>
            <w:tcW w:w="4471" w:type="dxa"/>
            <w:gridSpan w:val="2"/>
          </w:tcPr>
          <w:p w:rsidR="003F3012" w:rsidRDefault="00F46630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专业负责人意见：</w:t>
            </w:r>
          </w:p>
          <w:p w:rsidR="003F3012" w:rsidRDefault="003F3012">
            <w:pPr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3F3012" w:rsidRDefault="00F46630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  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sym w:font="Wingdings 2" w:char="F052"/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同意立题</w:t>
            </w:r>
          </w:p>
          <w:p w:rsidR="003F3012" w:rsidRDefault="00F46630">
            <w:pPr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□不同意立题</w:t>
            </w:r>
          </w:p>
          <w:p w:rsidR="003F3012" w:rsidRDefault="003F3012">
            <w:pPr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3F3012" w:rsidRDefault="003F3012">
            <w:pPr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3F3012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3F3012" w:rsidRDefault="00F46630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负责人</w:t>
                  </w:r>
                  <w:r>
                    <w:rPr>
                      <w:rFonts w:ascii="宋体" w:hAnsi="宋体" w:hint="eastAsia"/>
                      <w:kern w:val="0"/>
                      <w:sz w:val="24"/>
                    </w:rPr>
                    <w:t>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3F3012" w:rsidRDefault="003F30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3F3012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3F3012" w:rsidRDefault="003F30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3F3012" w:rsidRDefault="00F46630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3F3012" w:rsidRDefault="003F30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3F3012" w:rsidRDefault="00F46630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3F3012" w:rsidRDefault="003F30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3F3012" w:rsidRDefault="00F46630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:rsidR="003F3012" w:rsidRDefault="003F3012">
            <w:pPr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4484" w:type="dxa"/>
            <w:gridSpan w:val="3"/>
          </w:tcPr>
          <w:p w:rsidR="003F3012" w:rsidRDefault="00F46630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学院意见：</w:t>
            </w:r>
          </w:p>
          <w:p w:rsidR="003F3012" w:rsidRDefault="003F3012">
            <w:pPr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3F3012" w:rsidRDefault="00F46630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  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sym w:font="Wingdings 2" w:char="F052"/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同意立题</w:t>
            </w:r>
          </w:p>
          <w:p w:rsidR="003F3012" w:rsidRDefault="00F46630">
            <w:pPr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□不同意立题</w:t>
            </w:r>
          </w:p>
          <w:p w:rsidR="003F3012" w:rsidRDefault="003F3012">
            <w:pPr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3F3012" w:rsidRDefault="003F3012">
            <w:pPr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3F3012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3F3012" w:rsidRDefault="00F46630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负责人</w:t>
                  </w:r>
                  <w:r>
                    <w:rPr>
                      <w:rFonts w:ascii="宋体" w:hAnsi="宋体" w:hint="eastAsia"/>
                      <w:kern w:val="0"/>
                      <w:sz w:val="24"/>
                    </w:rPr>
                    <w:t>签章：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3F3012" w:rsidRDefault="003F30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3F3012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3F3012" w:rsidRDefault="003F30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3F3012" w:rsidRDefault="00F46630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3F3012" w:rsidRDefault="003F30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3F3012" w:rsidRDefault="00F46630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3F3012" w:rsidRDefault="003F30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3F3012" w:rsidRDefault="00F46630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:rsidR="003F3012" w:rsidRDefault="003F3012">
            <w:pPr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</w:tbl>
    <w:p w:rsidR="003F3012" w:rsidRDefault="00F46630">
      <w:pPr>
        <w:ind w:left="720" w:rightChars="-92" w:right="-193" w:hangingChars="300" w:hanging="720"/>
        <w:rPr>
          <w:sz w:val="24"/>
        </w:rPr>
      </w:pPr>
      <w:r>
        <w:rPr>
          <w:rFonts w:hint="eastAsia"/>
          <w:sz w:val="24"/>
        </w:rPr>
        <w:t>备注：此任务书由指导教师填写，并于毕业设计（论文）选题结束后尽快下达给学生。</w:t>
      </w:r>
    </w:p>
    <w:p w:rsidR="003F3012" w:rsidRDefault="003F3012"/>
    <w:sectPr w:rsidR="003F3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E7978"/>
    <w:multiLevelType w:val="hybridMultilevel"/>
    <w:tmpl w:val="2F9E0AE8"/>
    <w:lvl w:ilvl="0" w:tplc="923811E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508218C"/>
    <w:multiLevelType w:val="hybridMultilevel"/>
    <w:tmpl w:val="BA96AF28"/>
    <w:lvl w:ilvl="0" w:tplc="94087DB2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6A3E80"/>
    <w:multiLevelType w:val="hybridMultilevel"/>
    <w:tmpl w:val="63A63A48"/>
    <w:lvl w:ilvl="0" w:tplc="B9CA18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A7D4488"/>
    <w:multiLevelType w:val="hybridMultilevel"/>
    <w:tmpl w:val="1EB45806"/>
    <w:lvl w:ilvl="0" w:tplc="7F7661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D4C421F"/>
    <w:rsid w:val="000371EB"/>
    <w:rsid w:val="000B0096"/>
    <w:rsid w:val="00135D2C"/>
    <w:rsid w:val="001709B2"/>
    <w:rsid w:val="001962BD"/>
    <w:rsid w:val="00224F9F"/>
    <w:rsid w:val="0027082C"/>
    <w:rsid w:val="00294E69"/>
    <w:rsid w:val="002C501D"/>
    <w:rsid w:val="00307A2A"/>
    <w:rsid w:val="0035579A"/>
    <w:rsid w:val="003F3012"/>
    <w:rsid w:val="00432A6A"/>
    <w:rsid w:val="005C3145"/>
    <w:rsid w:val="005C3CDF"/>
    <w:rsid w:val="005D6C82"/>
    <w:rsid w:val="00626F65"/>
    <w:rsid w:val="007F0A5C"/>
    <w:rsid w:val="00A7100F"/>
    <w:rsid w:val="00AC5FB7"/>
    <w:rsid w:val="00BB1D2C"/>
    <w:rsid w:val="00BF0DCB"/>
    <w:rsid w:val="00C924DF"/>
    <w:rsid w:val="00CF074C"/>
    <w:rsid w:val="00D2656B"/>
    <w:rsid w:val="00EE2B8D"/>
    <w:rsid w:val="00F46630"/>
    <w:rsid w:val="3D4C421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E315C5D-4084-408B-823F-1E21BEED7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A7100F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0371EB"/>
    <w:rPr>
      <w:b/>
      <w:bCs/>
      <w:smallCaps/>
      <w:color w:val="5B9BD5" w:themeColor="accent1"/>
      <w:spacing w:val="5"/>
    </w:rPr>
  </w:style>
  <w:style w:type="character" w:styleId="a5">
    <w:name w:val="Subtle Reference"/>
    <w:basedOn w:val="a0"/>
    <w:uiPriority w:val="31"/>
    <w:qFormat/>
    <w:rsid w:val="000371EB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exiaoji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405</TotalTime>
  <Pages>3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爱音</dc:creator>
  <cp:lastModifiedBy>森 王</cp:lastModifiedBy>
  <cp:revision>27</cp:revision>
  <dcterms:created xsi:type="dcterms:W3CDTF">2018-12-19T02:23:00Z</dcterms:created>
  <dcterms:modified xsi:type="dcterms:W3CDTF">2018-12-28T02:52:00Z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